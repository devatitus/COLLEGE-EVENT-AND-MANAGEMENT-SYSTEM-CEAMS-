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98" w:rsidRDefault="00633102" w:rsidP="00AB45FF">
      <w:pPr>
        <w:pStyle w:val="CompanyName"/>
        <w:jc w:val="lef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8EC9435" wp14:editId="46FE7C49">
                <wp:simplePos x="0" y="0"/>
                <wp:positionH relativeFrom="page">
                  <wp:posOffset>1867711</wp:posOffset>
                </wp:positionH>
                <wp:positionV relativeFrom="page">
                  <wp:posOffset>311285</wp:posOffset>
                </wp:positionV>
                <wp:extent cx="11196536" cy="9252112"/>
                <wp:effectExtent l="0" t="0" r="24130" b="25400"/>
                <wp:wrapNone/>
                <wp:docPr id="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96536" cy="9252112"/>
                          <a:chOff x="864" y="963"/>
                          <a:chExt cx="10512" cy="3557"/>
                        </a:xfrm>
                      </wpg:grpSpPr>
                      <wps:wsp>
                        <wps:cNvPr id="2" name="Rectangle 28" descr="70%"/>
                        <wps:cNvSpPr>
                          <a:spLocks noChangeArrowheads="1"/>
                        </wps:cNvSpPr>
                        <wps:spPr bwMode="auto">
                          <a:xfrm>
                            <a:off x="864" y="963"/>
                            <a:ext cx="10512" cy="3557"/>
                          </a:xfrm>
                          <a:prstGeom prst="rect">
                            <a:avLst/>
                          </a:prstGeom>
                          <a:pattFill prst="pct70">
                            <a:fgClr>
                              <a:srgbClr val="788AAC"/>
                            </a:fgClr>
                            <a:bgClr>
                              <a:srgbClr val="FFFFFF"/>
                            </a:bgClr>
                          </a:pattFill>
                          <a:ln w="22225" algn="ctr">
                            <a:solidFill>
                              <a:srgbClr val="788AA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61" y="1279"/>
                            <a:ext cx="9718" cy="2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4450" algn="ctr">
                            <a:solidFill>
                              <a:srgbClr val="FCCC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147.05pt;margin-top:24.5pt;width:881.6pt;height:728.5pt;z-index:251652096;mso-position-horizontal-relative:page;mso-position-vertical-relative:page" coordorigin="864,963" coordsize="10512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">
                <v:rect id="Rectangle 28" o:spid="_x0000_s1027" alt="70%" style="position:absolute;left:864;top:963;width:10512;height:3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zA8IA&#10;AADaAAAADwAAAGRycy9kb3ducmV2LnhtbESPT4vCMBTE78J+h/AW9qapHkSraRHBXU/C+qfg7dE8&#10;29rmpTRRu99+Iwgeh5n5DbNMe9OIO3WusqxgPIpAEOdWV1woOB42wxkI55E1NpZJwR85SJOPwRJj&#10;bR/8S/e9L0SAsItRQel9G0vp8pIMupFtiYN3sZ1BH2RXSN3hI8BNIydRNJUGKw4LJba0Limv9zej&#10;gMYGz7t8s81+rqfdvP7WUZ1ppb4++9UChKfev8Ov9lYrmMDzSr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XMDwgAAANoAAAAPAAAAAAAAAAAAAAAAAJgCAABkcnMvZG93&#10;bnJldi54bWxQSwUGAAAAAAQABAD1AAAAhwMAAAAA&#10;" fillcolor="#788aac" strokecolor="#788aac" strokeweight="1.75pt">
                  <v:fill r:id="rId5" o:title="" type="pattern"/>
                </v:rect>
                <v:rect id="Rectangle 48" o:spid="_x0000_s1028" style="position:absolute;left:1261;top:1279;width:9718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BG8UA&#10;AADaAAAADwAAAGRycy9kb3ducmV2LnhtbESPQWvCQBSE74L/YXmCF6mbKpSQuoq0qC0UQS1Ub8/s&#10;M4nNvg3ZrYn/visIHoeZ+YaZzFpTigvVrrCs4HkYgSBOrS44U/C9WzzFIJxH1lhaJgVXcjCbdjsT&#10;TLRteEOXrc9EgLBLUEHufZVI6dKcDLqhrYiDd7K1QR9knUldYxPgppSjKHqRBgsOCzlW9JZT+rv9&#10;MwoG+3fMYmxWh8+jHf98rZflOR4p1e+181cQnlr/CN/bH1rBGG5Xwg2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wEbxQAAANoAAAAPAAAAAAAAAAAAAAAAAJgCAABkcnMv&#10;ZG93bnJldi54bWxQSwUGAAAAAAQABAD1AAAAigMAAAAA&#10;" strokecolor="#fccc66" strokeweight="3.5pt"/>
                <w10:wrap anchorx="page" anchory="page"/>
              </v:group>
            </w:pict>
          </mc:Fallback>
        </mc:AlternateContent>
      </w:r>
      <w:r w:rsidR="00AB45FF">
        <w:tab/>
      </w:r>
      <w:r w:rsidR="00AB45FF">
        <w:tab/>
      </w:r>
      <w:r w:rsidR="00AB45FF">
        <w:tab/>
        <w:t xml:space="preserve">                            </w:t>
      </w:r>
      <w:r w:rsidR="00AB45FF">
        <w:tab/>
      </w:r>
      <w:r w:rsidR="00AB45FF">
        <w:tab/>
      </w:r>
      <w:r w:rsidR="00AB45FF">
        <w:tab/>
      </w:r>
      <w:r w:rsidR="00AB45FF">
        <w:tab/>
      </w:r>
      <w:r w:rsidR="00AB45FF">
        <w:tab/>
      </w:r>
      <w:r w:rsidR="00AB45FF">
        <w:tab/>
      </w:r>
    </w:p>
    <w:p w:rsidR="00AB45FF" w:rsidRDefault="0037306E" w:rsidP="00AB45FF">
      <w:pPr>
        <w:pStyle w:val="CompanyName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B8CA45" wp14:editId="3E346EF1">
                <wp:simplePos x="0" y="0"/>
                <wp:positionH relativeFrom="page">
                  <wp:posOffset>2344366</wp:posOffset>
                </wp:positionH>
                <wp:positionV relativeFrom="page">
                  <wp:posOffset>1284051</wp:posOffset>
                </wp:positionV>
                <wp:extent cx="10243023" cy="7373620"/>
                <wp:effectExtent l="0" t="0" r="0" b="0"/>
                <wp:wrapNone/>
                <wp:docPr id="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3023" cy="737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332F" w:rsidRDefault="0056332F" w:rsidP="0056332F">
                            <w:pPr>
                              <w:pStyle w:val="CertificateTitle"/>
                              <w:rPr>
                                <w:rFonts w:cs="Times New Roman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</w:pPr>
                          </w:p>
                          <w:p w:rsidR="0056332F" w:rsidRDefault="0056332F" w:rsidP="0056332F">
                            <w:pPr>
                              <w:pStyle w:val="CertificateTitle"/>
                              <w:rPr>
                                <w:rFonts w:cs="Times New Roman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object w:dxaOrig="2250" w:dyaOrig="19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79.65pt;height:69.7pt" o:ole="">
                                  <v:imagedata r:id="rId6" o:title=""/>
                                </v:shape>
                                <o:OLEObject Type="Embed" ProgID="PBrush" ShapeID="_x0000_i1025" DrawAspect="Content" ObjectID="_1613229546" r:id="rId7"/>
                              </w:object>
                            </w:r>
                            <w:r w:rsidR="0037306E">
                              <w:t xml:space="preserve">                                                                                           </w:t>
                            </w:r>
                            <w:r w:rsidR="0037306E">
                              <w:object w:dxaOrig="1845" w:dyaOrig="1605">
                                <v:shape id="_x0000_i1026" type="#_x0000_t75" style="width:92.7pt;height:80.45pt" o:ole="">
                                  <v:imagedata r:id="rId8" o:title=""/>
                                </v:shape>
                                <o:OLEObject Type="Embed" ProgID="PBrush" ShapeID="_x0000_i1026" DrawAspect="Content" ObjectID="_1613229547" r:id="rId9"/>
                              </w:object>
                            </w:r>
                          </w:p>
                          <w:p w:rsidR="00F42B05" w:rsidRPr="00633102" w:rsidRDefault="00F42B05" w:rsidP="0037306E">
                            <w:pPr>
                              <w:pStyle w:val="CertificateTitle"/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633102">
                              <w:rPr>
                                <w:rFonts w:cs="Times New Roman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  <w:t>VALLIAMMAI ENGINEERING COLLEGE</w:t>
                            </w:r>
                            <w:r w:rsidRPr="00633102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3102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br/>
                              <w:t>(A member of SRM Group of Institutions)</w:t>
                            </w:r>
                            <w:r w:rsidRPr="00633102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br/>
                              <w:t>SRM Nagar,Kattankulathur-603203</w:t>
                            </w:r>
                            <w:r w:rsidRPr="00633102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br/>
                              <w:t>Approved by AICTE, Accredited by NBA &amp; NAAC ‘A ’Grade</w:t>
                            </w:r>
                            <w:r w:rsidRPr="00633102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br/>
                              <w:t>ISO 9001:2015 Certified and Affiliated to Anna University Chennai.</w:t>
                            </w:r>
                          </w:p>
                          <w:p w:rsidR="00F520D2" w:rsidRPr="00633102" w:rsidRDefault="00F520D2" w:rsidP="0037306E">
                            <w:pPr>
                              <w:pStyle w:val="CertificateTitle"/>
                              <w:rPr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33102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>DEPARTMENT OF INFORMATION TECHNOLOGY</w:t>
                            </w:r>
                          </w:p>
                          <w:p w:rsidR="006C0A31" w:rsidRPr="00633102" w:rsidRDefault="0037306E" w:rsidP="0037306E">
                            <w:pPr>
                              <w:pStyle w:val="CertificateTitle"/>
                              <w:ind w:left="2880" w:firstLine="720"/>
                              <w:jc w:val="left"/>
                              <w:rPr>
                                <w:rFonts w:ascii="Times New Roman" w:hAnsi="Times New Roman" w:cs="Times New Roman"/>
                                <w:i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F243E" w:themeColor="text2" w:themeShade="80"/>
                                <w:sz w:val="40"/>
                                <w:szCs w:val="40"/>
                              </w:rPr>
                              <w:t xml:space="preserve">                                   </w:t>
                            </w:r>
                            <w:r w:rsidR="006C0A31" w:rsidRPr="00633102">
                              <w:rPr>
                                <w:rFonts w:ascii="Times New Roman" w:hAnsi="Times New Roman" w:cs="Times New Roman"/>
                                <w:i/>
                                <w:color w:val="0F243E" w:themeColor="text2" w:themeShade="80"/>
                                <w:sz w:val="40"/>
                                <w:szCs w:val="40"/>
                              </w:rPr>
                              <w:t>Certificate</w:t>
                            </w:r>
                          </w:p>
                          <w:p w:rsidR="00F520D2" w:rsidRPr="00633102" w:rsidRDefault="00F520D2" w:rsidP="0037306E">
                            <w:pPr>
                              <w:pStyle w:val="Recipient"/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213952" w:rsidRPr="00633102" w:rsidRDefault="00F520D2" w:rsidP="0037306E">
                            <w:pPr>
                              <w:pStyle w:val="Recipient"/>
                              <w:rPr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</w:rPr>
                              <w:t>This is to certify that   “</w:t>
                            </w:r>
                            <w:r w:rsidR="00CC76D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D15B85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>“</w:t>
                            </w:r>
                            <w:r w:rsidR="00213952" w:rsidRPr="00633102">
                              <w:rPr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>of</w:t>
                            </w:r>
                          </w:p>
                          <w:p w:rsidR="00556B75" w:rsidRPr="00633102" w:rsidRDefault="00814F92" w:rsidP="0037306E">
                            <w:pPr>
                              <w:pStyle w:val="Recipient"/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>“</w:t>
                            </w:r>
                            <w:r w:rsidR="007A29C2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A29C2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>“</w:t>
                            </w:r>
                            <w:r w:rsidR="0021395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</w:rPr>
                              <w:t>has presented  paper</w:t>
                            </w:r>
                            <w:r w:rsidR="00213952" w:rsidRPr="00633102">
                              <w:rPr>
                                <w:rFonts w:ascii="Times New Roman" w:hAnsi="Times New Roman"/>
                                <w:b/>
                                <w:bCs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395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</w:rPr>
                              <w:t>entitled</w:t>
                            </w:r>
                            <w:r w:rsidR="00556B75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3952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>“</w:t>
                            </w:r>
                            <w:r w:rsidR="00213952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>“</w:t>
                            </w:r>
                            <w:r w:rsidR="0021395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</w:rPr>
                              <w:t>and won the</w:t>
                            </w:r>
                          </w:p>
                          <w:p w:rsidR="00814F92" w:rsidRPr="00633102" w:rsidRDefault="00556B75" w:rsidP="0037306E">
                            <w:pPr>
                              <w:pStyle w:val="Recipient"/>
                              <w:tabs>
                                <w:tab w:val="left" w:leader="underscore" w:pos="2070"/>
                              </w:tabs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>.</w:t>
                            </w:r>
                            <w:r w:rsidR="00814F92"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7E10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 xml:space="preserve">Place at the National Level </w:t>
                            </w:r>
                            <w:r w:rsidR="00814F9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 xml:space="preserve">Technical   </w:t>
                            </w:r>
                            <w:r w:rsidR="00537E10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 xml:space="preserve">“       ”   </w:t>
                            </w:r>
                            <w:r w:rsidR="0063310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>‘CYBORGS’ organised</w:t>
                            </w:r>
                            <w:r w:rsidR="00537E10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 xml:space="preserve"> by </w:t>
                            </w:r>
                            <w:r w:rsidR="00814F9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>VALLIAMMAI</w:t>
                            </w:r>
                          </w:p>
                          <w:p w:rsidR="00814F92" w:rsidRPr="00633102" w:rsidRDefault="00537E10" w:rsidP="0037306E">
                            <w:pPr>
                              <w:pStyle w:val="Recipient"/>
                              <w:tabs>
                                <w:tab w:val="left" w:leader="underscore" w:pos="2070"/>
                              </w:tabs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 xml:space="preserve">ENGINEERING </w:t>
                            </w:r>
                            <w:r w:rsidR="0082019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>COLLEGE on</w:t>
                            </w:r>
                            <w:r w:rsidR="00814F92"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633102"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633102"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:rsidR="0098552A" w:rsidRPr="00633102" w:rsidRDefault="0098552A" w:rsidP="0037306E">
                            <w:pPr>
                              <w:pStyle w:val="Recipient"/>
                              <w:tabs>
                                <w:tab w:val="left" w:leader="underscore" w:pos="2070"/>
                              </w:tabs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8552A" w:rsidRPr="00633102" w:rsidRDefault="0098552A" w:rsidP="0037306E">
                            <w:pPr>
                              <w:pStyle w:val="Recipient"/>
                              <w:tabs>
                                <w:tab w:val="left" w:leader="underscore" w:pos="2070"/>
                              </w:tabs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8552A" w:rsidRPr="00633102" w:rsidRDefault="0098552A" w:rsidP="0037306E">
                            <w:pPr>
                              <w:pStyle w:val="Recipient"/>
                              <w:tabs>
                                <w:tab w:val="left" w:leader="underscore" w:pos="2070"/>
                              </w:tabs>
                              <w:rPr>
                                <w:rFonts w:ascii="Times New Roman" w:hAnsi="Times New Roman"/>
                                <w:bCs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8552A" w:rsidRPr="00633102" w:rsidRDefault="0098552A" w:rsidP="0037306E">
                            <w:pPr>
                              <w:pStyle w:val="Recipient"/>
                              <w:tabs>
                                <w:tab w:val="left" w:leader="underscore" w:pos="2070"/>
                              </w:tabs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556B75" w:rsidRPr="00633102" w:rsidRDefault="0037306E" w:rsidP="0037306E">
                            <w:pPr>
                              <w:pStyle w:val="Recipient"/>
                              <w:tabs>
                                <w:tab w:val="clear" w:pos="6210"/>
                                <w:tab w:val="left" w:leader="underscore" w:pos="2070"/>
                              </w:tabs>
                              <w:jc w:val="left"/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 xml:space="preserve">                   </w:t>
                            </w:r>
                            <w:r w:rsidR="00CC76D2">
                              <w:rPr>
                                <w:color w:val="0F243E" w:themeColor="text2" w:themeShade="80"/>
                              </w:rPr>
                              <w:pict>
                                <v:shape id="_x0000_i1029" type="#_x0000_t75" alt="Microsoft Office Signature Line..." style="width:88.1pt;height:1in">
                                  <v:imagedata r:id="rId10" o:title=""/>
                                  <o:lock v:ext="edit" ungrouping="t" rotation="t" cropping="t" verticies="t" text="t" grouping="t"/>
                                  <o:signatureline v:ext="edit" id="{9A83DBDC-7142-4D03-BBA2-CBD647F13051}" provid="{00000000-0000-0000-0000-000000000000}" o:suggestedsigner="principal" o:suggestedsigner2="principal" o:suggestedsigneremail="prin@gamil.com" issignatureline="t"/>
                                </v:shape>
                              </w:pict>
                            </w:r>
                            <w:r w:rsidR="00820192" w:rsidRPr="00633102">
                              <w:rPr>
                                <w:color w:val="0F243E" w:themeColor="text2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0F243E" w:themeColor="text2" w:themeShade="80"/>
                              </w:rPr>
                              <w:t xml:space="preserve">              </w:t>
                            </w:r>
                            <w:r w:rsidR="00820192" w:rsidRPr="00633102">
                              <w:rPr>
                                <w:color w:val="0F243E" w:themeColor="text2" w:themeShade="80"/>
                              </w:rPr>
                              <w:t xml:space="preserve">   </w:t>
                            </w:r>
                            <w:r>
                              <w:rPr>
                                <w:color w:val="0F243E" w:themeColor="text2" w:themeShade="80"/>
                              </w:rPr>
                              <w:t xml:space="preserve">            </w:t>
                            </w:r>
                            <w:r w:rsidR="00820192" w:rsidRPr="00633102">
                              <w:rPr>
                                <w:color w:val="0F243E" w:themeColor="text2" w:themeShade="80"/>
                              </w:rPr>
                              <w:t xml:space="preserve">  </w:t>
                            </w:r>
                            <w:r w:rsidR="00CC76D2">
                              <w:rPr>
                                <w:color w:val="0F243E" w:themeColor="text2" w:themeShade="80"/>
                              </w:rPr>
                              <w:pict>
                                <v:shape id="_x0000_i1028" type="#_x0000_t75" alt="Microsoft Office Signature Line..." style="width:101.85pt;height:1in">
                                  <v:imagedata r:id="rId10" o:title=""/>
                                  <o:lock v:ext="edit" ungrouping="t" rotation="t" cropping="t" verticies="t" text="t" grouping="t"/>
                                  <o:signatureline v:ext="edit" id="{33470B41-1EBF-4EBC-9CE9-5708067CD657}" provid="{00000000-0000-0000-0000-000000000000}" o:suggestedsigner="principal" o:suggestedsigner2="principal" o:suggestedsigneremail="prin@gamil.com" issignatureline="t"/>
                                </v:shape>
                              </w:pict>
                            </w:r>
                            <w:r w:rsidR="00820192" w:rsidRPr="00633102">
                              <w:rPr>
                                <w:color w:val="0F243E" w:themeColor="text2" w:themeShade="80"/>
                              </w:rPr>
                              <w:t xml:space="preserve">              </w:t>
                            </w:r>
                            <w:r>
                              <w:rPr>
                                <w:color w:val="0F243E" w:themeColor="text2" w:themeShade="80"/>
                              </w:rPr>
                              <w:t xml:space="preserve">                                             </w:t>
                            </w:r>
                            <w:r w:rsidR="00820192" w:rsidRPr="00633102">
                              <w:rPr>
                                <w:color w:val="0F243E" w:themeColor="text2" w:themeShade="80"/>
                              </w:rPr>
                              <w:t xml:space="preserve"> </w:t>
                            </w:r>
                            <w:r w:rsidR="00CC76D2">
                              <w:rPr>
                                <w:color w:val="0F243E" w:themeColor="text2" w:themeShade="80"/>
                              </w:rPr>
                              <w:pict>
                                <v:shape id="_x0000_i1027" type="#_x0000_t75" alt="Microsoft Office Signature Line..." style="width:129.45pt;height:1in">
                                  <v:imagedata r:id="rId10" o:title=""/>
                                  <o:lock v:ext="edit" ungrouping="t" rotation="t" cropping="t" verticies="t" text="t" grouping="t"/>
                                  <o:signatureline v:ext="edit" id="{43302F37-3F43-49A1-B8BC-E9FD3AEC856E}" provid="{00000000-0000-0000-0000-000000000000}" o:suggestedsigner="principal" o:suggestedsigner2="principal" o:suggestedsigneremail="prin@gamil.com" issignatureline="t"/>
                                </v:shape>
                              </w:pict>
                            </w:r>
                          </w:p>
                          <w:p w:rsidR="00FE3998" w:rsidRPr="00633102" w:rsidRDefault="00FE3998" w:rsidP="0056332F">
                            <w:pPr>
                              <w:pStyle w:val="GivenBy"/>
                              <w:jc w:val="center"/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FE3998" w:rsidRPr="00633102" w:rsidRDefault="00FE3998" w:rsidP="0056332F">
                            <w:pPr>
                              <w:pStyle w:val="GivenBy"/>
                              <w:jc w:val="center"/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D3BD1" w:rsidRPr="00633102" w:rsidRDefault="00DD3BD1" w:rsidP="0056332F">
                            <w:pPr>
                              <w:pStyle w:val="GiverName"/>
                              <w:jc w:val="center"/>
                              <w:rPr>
                                <w:rFonts w:ascii="Times New Roman" w:hAnsi="Times New Roman"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84.6pt;margin-top:101.1pt;width:806.55pt;height:580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09ugIAALw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" filled="f" stroked="f">
                <v:textbox>
                  <w:txbxContent>
                    <w:p w:rsidR="0056332F" w:rsidRDefault="0056332F" w:rsidP="0056332F">
                      <w:pPr>
                        <w:pStyle w:val="CertificateTitle"/>
                        <w:rPr>
                          <w:rFonts w:cs="Times New Roman"/>
                          <w:b/>
                          <w:color w:val="0F243E" w:themeColor="text2" w:themeShade="80"/>
                          <w:sz w:val="32"/>
                          <w:szCs w:val="32"/>
                        </w:rPr>
                      </w:pPr>
                    </w:p>
                    <w:p w:rsidR="0056332F" w:rsidRDefault="0056332F" w:rsidP="0056332F">
                      <w:pPr>
                        <w:pStyle w:val="CertificateTitle"/>
                        <w:rPr>
                          <w:rFonts w:cs="Times New Roman"/>
                          <w:b/>
                          <w:color w:val="0F243E" w:themeColor="text2" w:themeShade="80"/>
                          <w:sz w:val="32"/>
                          <w:szCs w:val="32"/>
                        </w:rPr>
                      </w:pPr>
                      <w:r>
                        <w:object w:dxaOrig="2250" w:dyaOrig="1980">
                          <v:shape id="_x0000_i1025" type="#_x0000_t75" style="width:79.65pt;height:69.7pt" o:ole="">
                            <v:imagedata r:id="rId6" o:title=""/>
                          </v:shape>
                          <o:OLEObject Type="Embed" ProgID="PBrush" ShapeID="_x0000_i1025" DrawAspect="Content" ObjectID="_1613229546" r:id="rId11"/>
                        </w:object>
                      </w:r>
                      <w:r w:rsidR="0037306E">
                        <w:t xml:space="preserve">                                                                                           </w:t>
                      </w:r>
                      <w:r w:rsidR="0037306E">
                        <w:object w:dxaOrig="1845" w:dyaOrig="1605">
                          <v:shape id="_x0000_i1026" type="#_x0000_t75" style="width:92.7pt;height:80.45pt" o:ole="">
                            <v:imagedata r:id="rId8" o:title=""/>
                          </v:shape>
                          <o:OLEObject Type="Embed" ProgID="PBrush" ShapeID="_x0000_i1026" DrawAspect="Content" ObjectID="_1613229547" r:id="rId12"/>
                        </w:object>
                      </w:r>
                    </w:p>
                    <w:p w:rsidR="00F42B05" w:rsidRPr="00633102" w:rsidRDefault="00F42B05" w:rsidP="0037306E">
                      <w:pPr>
                        <w:pStyle w:val="CertificateTitle"/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633102">
                        <w:rPr>
                          <w:rFonts w:cs="Times New Roman"/>
                          <w:b/>
                          <w:color w:val="0F243E" w:themeColor="text2" w:themeShade="80"/>
                          <w:sz w:val="32"/>
                          <w:szCs w:val="32"/>
                        </w:rPr>
                        <w:t>VALLIAMMAI ENGINEERING COLLEGE</w:t>
                      </w:r>
                      <w:r w:rsidRPr="00633102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</w:t>
                      </w:r>
                      <w:r w:rsidRPr="00633102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</w:rPr>
                        <w:br/>
                        <w:t>(A member of SRM Group of Institutions)</w:t>
                      </w:r>
                      <w:r w:rsidRPr="00633102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</w:rPr>
                        <w:br/>
                        <w:t>SRM Nagar,Kattankulathur-603203</w:t>
                      </w:r>
                      <w:r w:rsidRPr="00633102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</w:rPr>
                        <w:br/>
                        <w:t>Approved by AICTE, Accredited by NBA &amp; NAAC ‘A ’Grade</w:t>
                      </w:r>
                      <w:r w:rsidRPr="00633102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</w:rPr>
                        <w:br/>
                        <w:t>ISO 9001:2015 Certified and Affiliated to Anna University Chennai.</w:t>
                      </w:r>
                    </w:p>
                    <w:p w:rsidR="00F520D2" w:rsidRPr="00633102" w:rsidRDefault="00F520D2" w:rsidP="0037306E">
                      <w:pPr>
                        <w:pStyle w:val="CertificateTitle"/>
                        <w:rPr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  <w:r w:rsidRPr="00633102">
                        <w:rPr>
                          <w:b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>DEPARTMENT OF INFORMATION TECHNOLOGY</w:t>
                      </w:r>
                    </w:p>
                    <w:p w:rsidR="006C0A31" w:rsidRPr="00633102" w:rsidRDefault="0037306E" w:rsidP="0037306E">
                      <w:pPr>
                        <w:pStyle w:val="CertificateTitle"/>
                        <w:ind w:left="2880" w:firstLine="720"/>
                        <w:jc w:val="left"/>
                        <w:rPr>
                          <w:rFonts w:ascii="Times New Roman" w:hAnsi="Times New Roman" w:cs="Times New Roman"/>
                          <w:i/>
                          <w:color w:val="0F243E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F243E" w:themeColor="text2" w:themeShade="80"/>
                          <w:sz w:val="40"/>
                          <w:szCs w:val="40"/>
                        </w:rPr>
                        <w:t xml:space="preserve">                                   </w:t>
                      </w:r>
                      <w:r w:rsidR="006C0A31" w:rsidRPr="00633102">
                        <w:rPr>
                          <w:rFonts w:ascii="Times New Roman" w:hAnsi="Times New Roman" w:cs="Times New Roman"/>
                          <w:i/>
                          <w:color w:val="0F243E" w:themeColor="text2" w:themeShade="80"/>
                          <w:sz w:val="40"/>
                          <w:szCs w:val="40"/>
                        </w:rPr>
                        <w:t>Certificate</w:t>
                      </w:r>
                    </w:p>
                    <w:p w:rsidR="00F520D2" w:rsidRPr="00633102" w:rsidRDefault="00F520D2" w:rsidP="0037306E">
                      <w:pPr>
                        <w:pStyle w:val="Recipient"/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213952" w:rsidRPr="00633102" w:rsidRDefault="00F520D2" w:rsidP="0037306E">
                      <w:pPr>
                        <w:pStyle w:val="Recipient"/>
                        <w:rPr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  <w:r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</w:rPr>
                        <w:t>This is to certify that   “</w:t>
                      </w:r>
                      <w:r w:rsidR="00CC76D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="00D15B85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ab/>
                      </w: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>“</w:t>
                      </w:r>
                      <w:r w:rsidR="00213952" w:rsidRPr="00633102">
                        <w:rPr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>of</w:t>
                      </w:r>
                    </w:p>
                    <w:p w:rsidR="00556B75" w:rsidRPr="00633102" w:rsidRDefault="00814F92" w:rsidP="0037306E">
                      <w:pPr>
                        <w:pStyle w:val="Recipient"/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>“</w:t>
                      </w:r>
                      <w:r w:rsidR="007A29C2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 xml:space="preserve">  </w:t>
                      </w:r>
                      <w:r w:rsidR="007A29C2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>“</w:t>
                      </w:r>
                      <w:r w:rsidR="0021395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</w:rPr>
                        <w:t>has presented  paper</w:t>
                      </w:r>
                      <w:r w:rsidR="00213952" w:rsidRPr="00633102">
                        <w:rPr>
                          <w:rFonts w:ascii="Times New Roman" w:hAnsi="Times New Roman"/>
                          <w:b/>
                          <w:bCs/>
                          <w:color w:val="0F243E" w:themeColor="text2" w:themeShade="80"/>
                          <w:sz w:val="28"/>
                          <w:szCs w:val="28"/>
                        </w:rPr>
                        <w:t xml:space="preserve"> </w:t>
                      </w:r>
                      <w:r w:rsidR="0021395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</w:rPr>
                        <w:t>entitled</w:t>
                      </w:r>
                      <w:r w:rsidR="00556B75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 xml:space="preserve"> </w:t>
                      </w:r>
                      <w:r w:rsidR="00213952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 xml:space="preserve"> </w:t>
                      </w: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>“</w:t>
                      </w:r>
                      <w:r w:rsidR="00213952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ab/>
                      </w: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>“</w:t>
                      </w:r>
                      <w:r w:rsidR="0021395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</w:rPr>
                        <w:t>and won the</w:t>
                      </w:r>
                    </w:p>
                    <w:p w:rsidR="00814F92" w:rsidRPr="00633102" w:rsidRDefault="00556B75" w:rsidP="0037306E">
                      <w:pPr>
                        <w:pStyle w:val="Recipient"/>
                        <w:tabs>
                          <w:tab w:val="left" w:leader="underscore" w:pos="2070"/>
                        </w:tabs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>.</w:t>
                      </w:r>
                      <w:r w:rsidR="00814F92"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 xml:space="preserve"> </w:t>
                      </w:r>
                      <w:r w:rsidR="00537E10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 xml:space="preserve">Place at the National Level </w:t>
                      </w:r>
                      <w:r w:rsidR="00814F9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 xml:space="preserve">Technical   </w:t>
                      </w:r>
                      <w:r w:rsidR="00537E10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 xml:space="preserve">“       ”   </w:t>
                      </w:r>
                      <w:r w:rsidR="0063310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>‘CYBORGS’ organised</w:t>
                      </w:r>
                      <w:r w:rsidR="00537E10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 xml:space="preserve"> by </w:t>
                      </w:r>
                      <w:r w:rsidR="00814F9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>VALLIAMMAI</w:t>
                      </w:r>
                    </w:p>
                    <w:p w:rsidR="00814F92" w:rsidRPr="00633102" w:rsidRDefault="00537E10" w:rsidP="0037306E">
                      <w:pPr>
                        <w:pStyle w:val="Recipient"/>
                        <w:tabs>
                          <w:tab w:val="left" w:leader="underscore" w:pos="2070"/>
                        </w:tabs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  <w:r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 xml:space="preserve">ENGINEERING </w:t>
                      </w:r>
                      <w:r w:rsidR="0082019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>COLLEGE on</w:t>
                      </w:r>
                      <w:r w:rsidR="00814F92"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633102"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  <w:tab/>
                      </w:r>
                      <w:r w:rsidRPr="00633102"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:rsidR="0098552A" w:rsidRPr="00633102" w:rsidRDefault="0098552A" w:rsidP="0037306E">
                      <w:pPr>
                        <w:pStyle w:val="Recipient"/>
                        <w:tabs>
                          <w:tab w:val="left" w:leader="underscore" w:pos="2070"/>
                        </w:tabs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</w:p>
                    <w:p w:rsidR="0098552A" w:rsidRPr="00633102" w:rsidRDefault="0098552A" w:rsidP="0037306E">
                      <w:pPr>
                        <w:pStyle w:val="Recipient"/>
                        <w:tabs>
                          <w:tab w:val="left" w:leader="underscore" w:pos="2070"/>
                        </w:tabs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</w:p>
                    <w:p w:rsidR="0098552A" w:rsidRPr="00633102" w:rsidRDefault="0098552A" w:rsidP="0037306E">
                      <w:pPr>
                        <w:pStyle w:val="Recipient"/>
                        <w:tabs>
                          <w:tab w:val="left" w:leader="underscore" w:pos="2070"/>
                        </w:tabs>
                        <w:rPr>
                          <w:rFonts w:ascii="Times New Roman" w:hAnsi="Times New Roman"/>
                          <w:bCs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</w:p>
                    <w:p w:rsidR="0098552A" w:rsidRPr="00633102" w:rsidRDefault="0098552A" w:rsidP="0037306E">
                      <w:pPr>
                        <w:pStyle w:val="Recipient"/>
                        <w:tabs>
                          <w:tab w:val="left" w:leader="underscore" w:pos="2070"/>
                        </w:tabs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  <w:lang w:val="en-IN"/>
                        </w:rPr>
                      </w:pPr>
                    </w:p>
                    <w:p w:rsidR="00556B75" w:rsidRPr="00633102" w:rsidRDefault="0037306E" w:rsidP="0037306E">
                      <w:pPr>
                        <w:pStyle w:val="Recipient"/>
                        <w:tabs>
                          <w:tab w:val="clear" w:pos="6210"/>
                          <w:tab w:val="left" w:leader="underscore" w:pos="2070"/>
                        </w:tabs>
                        <w:jc w:val="left"/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 xml:space="preserve">                   </w:t>
                      </w:r>
                      <w:r w:rsidR="00CC76D2">
                        <w:rPr>
                          <w:color w:val="0F243E" w:themeColor="text2" w:themeShade="80"/>
                        </w:rPr>
                        <w:pict>
                          <v:shape id="_x0000_i1029" type="#_x0000_t75" alt="Microsoft Office Signature Line..." style="width:88.1pt;height:1in">
                            <v:imagedata r:id="rId10" o:title=""/>
                            <o:lock v:ext="edit" ungrouping="t" rotation="t" cropping="t" verticies="t" text="t" grouping="t"/>
                            <o:signatureline v:ext="edit" id="{9A83DBDC-7142-4D03-BBA2-CBD647F13051}" provid="{00000000-0000-0000-0000-000000000000}" o:suggestedsigner="principal" o:suggestedsigner2="principal" o:suggestedsigneremail="prin@gamil.com" issignatureline="t"/>
                          </v:shape>
                        </w:pict>
                      </w:r>
                      <w:r w:rsidR="00820192" w:rsidRPr="00633102">
                        <w:rPr>
                          <w:color w:val="0F243E" w:themeColor="text2" w:themeShade="80"/>
                        </w:rPr>
                        <w:t xml:space="preserve">           </w:t>
                      </w:r>
                      <w:r>
                        <w:rPr>
                          <w:color w:val="0F243E" w:themeColor="text2" w:themeShade="80"/>
                        </w:rPr>
                        <w:t xml:space="preserve">              </w:t>
                      </w:r>
                      <w:r w:rsidR="00820192" w:rsidRPr="00633102">
                        <w:rPr>
                          <w:color w:val="0F243E" w:themeColor="text2" w:themeShade="80"/>
                        </w:rPr>
                        <w:t xml:space="preserve">   </w:t>
                      </w:r>
                      <w:r>
                        <w:rPr>
                          <w:color w:val="0F243E" w:themeColor="text2" w:themeShade="80"/>
                        </w:rPr>
                        <w:t xml:space="preserve">            </w:t>
                      </w:r>
                      <w:r w:rsidR="00820192" w:rsidRPr="00633102">
                        <w:rPr>
                          <w:color w:val="0F243E" w:themeColor="text2" w:themeShade="80"/>
                        </w:rPr>
                        <w:t xml:space="preserve">  </w:t>
                      </w:r>
                      <w:r w:rsidR="00CC76D2">
                        <w:rPr>
                          <w:color w:val="0F243E" w:themeColor="text2" w:themeShade="80"/>
                        </w:rPr>
                        <w:pict>
                          <v:shape id="_x0000_i1028" type="#_x0000_t75" alt="Microsoft Office Signature Line..." style="width:101.85pt;height:1in">
                            <v:imagedata r:id="rId10" o:title=""/>
                            <o:lock v:ext="edit" ungrouping="t" rotation="t" cropping="t" verticies="t" text="t" grouping="t"/>
                            <o:signatureline v:ext="edit" id="{33470B41-1EBF-4EBC-9CE9-5708067CD657}" provid="{00000000-0000-0000-0000-000000000000}" o:suggestedsigner="principal" o:suggestedsigner2="principal" o:suggestedsigneremail="prin@gamil.com" issignatureline="t"/>
                          </v:shape>
                        </w:pict>
                      </w:r>
                      <w:r w:rsidR="00820192" w:rsidRPr="00633102">
                        <w:rPr>
                          <w:color w:val="0F243E" w:themeColor="text2" w:themeShade="80"/>
                        </w:rPr>
                        <w:t xml:space="preserve">              </w:t>
                      </w:r>
                      <w:r>
                        <w:rPr>
                          <w:color w:val="0F243E" w:themeColor="text2" w:themeShade="80"/>
                        </w:rPr>
                        <w:t xml:space="preserve">                                             </w:t>
                      </w:r>
                      <w:r w:rsidR="00820192" w:rsidRPr="00633102">
                        <w:rPr>
                          <w:color w:val="0F243E" w:themeColor="text2" w:themeShade="80"/>
                        </w:rPr>
                        <w:t xml:space="preserve"> </w:t>
                      </w:r>
                      <w:r w:rsidR="00CC76D2">
                        <w:rPr>
                          <w:color w:val="0F243E" w:themeColor="text2" w:themeShade="80"/>
                        </w:rPr>
                        <w:pict>
                          <v:shape id="_x0000_i1027" type="#_x0000_t75" alt="Microsoft Office Signature Line..." style="width:129.45pt;height:1in">
                            <v:imagedata r:id="rId10" o:title=""/>
                            <o:lock v:ext="edit" ungrouping="t" rotation="t" cropping="t" verticies="t" text="t" grouping="t"/>
                            <o:signatureline v:ext="edit" id="{43302F37-3F43-49A1-B8BC-E9FD3AEC856E}" provid="{00000000-0000-0000-0000-000000000000}" o:suggestedsigner="principal" o:suggestedsigner2="principal" o:suggestedsigneremail="prin@gamil.com" issignatureline="t"/>
                          </v:shape>
                        </w:pict>
                      </w:r>
                    </w:p>
                    <w:p w:rsidR="00FE3998" w:rsidRPr="00633102" w:rsidRDefault="00FE3998" w:rsidP="0056332F">
                      <w:pPr>
                        <w:pStyle w:val="GivenBy"/>
                        <w:jc w:val="center"/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FE3998" w:rsidRPr="00633102" w:rsidRDefault="00FE3998" w:rsidP="0056332F">
                      <w:pPr>
                        <w:pStyle w:val="GivenBy"/>
                        <w:jc w:val="center"/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D3BD1" w:rsidRPr="00633102" w:rsidRDefault="00DD3BD1" w:rsidP="0056332F">
                      <w:pPr>
                        <w:pStyle w:val="GiverName"/>
                        <w:jc w:val="center"/>
                        <w:rPr>
                          <w:rFonts w:ascii="Times New Roman" w:hAnsi="Times New Roman"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B45FF" w:rsidRDefault="00AB45FF" w:rsidP="00AB45FF">
      <w:pPr>
        <w:pStyle w:val="CompanyName"/>
        <w:jc w:val="left"/>
      </w:pPr>
    </w:p>
    <w:p w:rsidR="00AB45FF" w:rsidRDefault="00AB45FF" w:rsidP="00AB45FF">
      <w:pPr>
        <w:pStyle w:val="CompanyName"/>
        <w:jc w:val="left"/>
      </w:pPr>
    </w:p>
    <w:p w:rsidR="00FE3998" w:rsidRDefault="00FE3998" w:rsidP="00C568B5">
      <w:pPr>
        <w:pStyle w:val="CompanyName"/>
      </w:pPr>
    </w:p>
    <w:p w:rsidR="00EC3DBA" w:rsidRPr="006C0A31" w:rsidRDefault="00EC3DBA" w:rsidP="00C568B5">
      <w:pPr>
        <w:pStyle w:val="CompanyName"/>
      </w:pPr>
    </w:p>
    <w:sectPr w:rsidR="00EC3DBA" w:rsidRPr="006C0A31" w:rsidSect="0056332F">
      <w:pgSz w:w="31678" w:h="15842" w:orient="landscape"/>
      <w:pgMar w:top="1440" w:right="10438" w:bottom="1440" w:left="104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98"/>
    <w:rsid w:val="00053B9D"/>
    <w:rsid w:val="000638AC"/>
    <w:rsid w:val="00066295"/>
    <w:rsid w:val="0007019E"/>
    <w:rsid w:val="000B434F"/>
    <w:rsid w:val="000C54BA"/>
    <w:rsid w:val="000D23CC"/>
    <w:rsid w:val="000D40BA"/>
    <w:rsid w:val="00114402"/>
    <w:rsid w:val="001364E3"/>
    <w:rsid w:val="00153540"/>
    <w:rsid w:val="001603A7"/>
    <w:rsid w:val="00171C22"/>
    <w:rsid w:val="00193454"/>
    <w:rsid w:val="00207413"/>
    <w:rsid w:val="00213952"/>
    <w:rsid w:val="00223B8A"/>
    <w:rsid w:val="00224A6C"/>
    <w:rsid w:val="0024291E"/>
    <w:rsid w:val="002530A0"/>
    <w:rsid w:val="00271938"/>
    <w:rsid w:val="002A1A15"/>
    <w:rsid w:val="00342361"/>
    <w:rsid w:val="00371652"/>
    <w:rsid w:val="0037306E"/>
    <w:rsid w:val="003D6C61"/>
    <w:rsid w:val="00473C0F"/>
    <w:rsid w:val="00474244"/>
    <w:rsid w:val="0048171C"/>
    <w:rsid w:val="004A46BC"/>
    <w:rsid w:val="004B0703"/>
    <w:rsid w:val="004B0F34"/>
    <w:rsid w:val="004B3EF9"/>
    <w:rsid w:val="00525862"/>
    <w:rsid w:val="00537E10"/>
    <w:rsid w:val="00556B75"/>
    <w:rsid w:val="0056332F"/>
    <w:rsid w:val="005D6199"/>
    <w:rsid w:val="00633102"/>
    <w:rsid w:val="006C0A31"/>
    <w:rsid w:val="006E3516"/>
    <w:rsid w:val="0077228F"/>
    <w:rsid w:val="00783F64"/>
    <w:rsid w:val="0079141E"/>
    <w:rsid w:val="00793311"/>
    <w:rsid w:val="007A29C2"/>
    <w:rsid w:val="007B7DB7"/>
    <w:rsid w:val="007C7688"/>
    <w:rsid w:val="00814F92"/>
    <w:rsid w:val="00820192"/>
    <w:rsid w:val="00882F10"/>
    <w:rsid w:val="008A11E2"/>
    <w:rsid w:val="009019DF"/>
    <w:rsid w:val="00946B32"/>
    <w:rsid w:val="0098552A"/>
    <w:rsid w:val="00A47F52"/>
    <w:rsid w:val="00A77413"/>
    <w:rsid w:val="00AB45FF"/>
    <w:rsid w:val="00AD3519"/>
    <w:rsid w:val="00AD7426"/>
    <w:rsid w:val="00B02076"/>
    <w:rsid w:val="00B16B94"/>
    <w:rsid w:val="00B41EF0"/>
    <w:rsid w:val="00B57933"/>
    <w:rsid w:val="00B75D17"/>
    <w:rsid w:val="00B861B0"/>
    <w:rsid w:val="00BA6B1E"/>
    <w:rsid w:val="00BB0ED1"/>
    <w:rsid w:val="00BB3252"/>
    <w:rsid w:val="00BB543C"/>
    <w:rsid w:val="00BF51F2"/>
    <w:rsid w:val="00C123D9"/>
    <w:rsid w:val="00C1507E"/>
    <w:rsid w:val="00C17F37"/>
    <w:rsid w:val="00C22753"/>
    <w:rsid w:val="00C568B5"/>
    <w:rsid w:val="00C8602E"/>
    <w:rsid w:val="00CB210B"/>
    <w:rsid w:val="00CC76D2"/>
    <w:rsid w:val="00CE2CAC"/>
    <w:rsid w:val="00CF0AF3"/>
    <w:rsid w:val="00D15B85"/>
    <w:rsid w:val="00D65ACC"/>
    <w:rsid w:val="00D710FD"/>
    <w:rsid w:val="00DA2165"/>
    <w:rsid w:val="00DD2E69"/>
    <w:rsid w:val="00DD3284"/>
    <w:rsid w:val="00DD3BD1"/>
    <w:rsid w:val="00E30F3D"/>
    <w:rsid w:val="00E319B3"/>
    <w:rsid w:val="00E422D0"/>
    <w:rsid w:val="00E42D2F"/>
    <w:rsid w:val="00E61BFA"/>
    <w:rsid w:val="00E73BF8"/>
    <w:rsid w:val="00E86AC6"/>
    <w:rsid w:val="00EC3DBA"/>
    <w:rsid w:val="00EE63B2"/>
    <w:rsid w:val="00F00199"/>
    <w:rsid w:val="00F42B05"/>
    <w:rsid w:val="00F520D2"/>
    <w:rsid w:val="00F905C8"/>
    <w:rsid w:val="00FB1B6C"/>
    <w:rsid w:val="00F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color="white" stroke="f">
      <v:fill color="white"/>
      <v:stroke on="f"/>
      <o:colormru v:ext="edit" colors="#788aac,#bc2c3b,#5a6e91,#c5c5ff,#00cdc8,#00b4b0,#91b4ff,#fccc6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73B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3B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3BF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48171C"/>
    <w:rPr>
      <w:sz w:val="16"/>
      <w:szCs w:val="16"/>
    </w:rPr>
  </w:style>
  <w:style w:type="paragraph" w:styleId="CommentText">
    <w:name w:val="annotation text"/>
    <w:basedOn w:val="Normal"/>
    <w:semiHidden/>
    <w:rsid w:val="004817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8171C"/>
    <w:rPr>
      <w:b/>
      <w:bCs/>
    </w:rPr>
  </w:style>
  <w:style w:type="paragraph" w:styleId="BalloonText">
    <w:name w:val="Balloon Text"/>
    <w:basedOn w:val="Normal"/>
    <w:semiHidden/>
    <w:rsid w:val="004817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73BF8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E73BF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ertificateTitle">
    <w:name w:val="Certificate Title"/>
    <w:basedOn w:val="Normal"/>
    <w:rsid w:val="00D710FD"/>
    <w:pPr>
      <w:keepNext/>
      <w:spacing w:after="40"/>
      <w:jc w:val="center"/>
      <w:outlineLvl w:val="0"/>
    </w:pPr>
    <w:rPr>
      <w:rFonts w:ascii="Impact" w:hAnsi="Impact" w:cs="Arial"/>
      <w:bCs/>
      <w:color w:val="BC2C3B"/>
      <w:spacing w:val="14"/>
      <w:kern w:val="32"/>
      <w:sz w:val="56"/>
      <w:szCs w:val="88"/>
    </w:rPr>
  </w:style>
  <w:style w:type="paragraph" w:customStyle="1" w:styleId="Address">
    <w:name w:val="Address"/>
    <w:basedOn w:val="Normal"/>
    <w:link w:val="AddressChar"/>
    <w:rsid w:val="00473C0F"/>
    <w:pPr>
      <w:spacing w:line="240" w:lineRule="exact"/>
      <w:jc w:val="center"/>
    </w:pPr>
    <w:rPr>
      <w:rFonts w:ascii="Trebuchet MS" w:hAnsi="Trebuchet MS"/>
      <w:b/>
      <w:color w:val="FFFFFF"/>
      <w:sz w:val="16"/>
    </w:rPr>
  </w:style>
  <w:style w:type="character" w:customStyle="1" w:styleId="AddressChar">
    <w:name w:val="Address Char"/>
    <w:basedOn w:val="DefaultParagraphFont"/>
    <w:link w:val="Address"/>
    <w:rsid w:val="004B3EF9"/>
    <w:rPr>
      <w:rFonts w:ascii="Trebuchet MS" w:hAnsi="Trebuchet MS"/>
      <w:b/>
      <w:color w:val="FFFFFF"/>
      <w:sz w:val="16"/>
      <w:szCs w:val="24"/>
      <w:lang w:val="en-US" w:eastAsia="en-US" w:bidi="ar-SA"/>
    </w:rPr>
  </w:style>
  <w:style w:type="paragraph" w:customStyle="1" w:styleId="GivenBy">
    <w:name w:val="Given By"/>
    <w:basedOn w:val="Normal"/>
    <w:rsid w:val="00D710FD"/>
    <w:pPr>
      <w:tabs>
        <w:tab w:val="center" w:pos="4320"/>
      </w:tabs>
      <w:spacing w:after="60"/>
      <w:ind w:left="58"/>
    </w:pPr>
    <w:rPr>
      <w:rFonts w:ascii="Trebuchet MS" w:hAnsi="Trebuchet MS"/>
      <w:sz w:val="20"/>
    </w:rPr>
  </w:style>
  <w:style w:type="paragraph" w:styleId="NormalWeb">
    <w:name w:val="Normal (Web)"/>
    <w:basedOn w:val="Normal"/>
    <w:uiPriority w:val="99"/>
    <w:semiHidden/>
    <w:unhideWhenUsed/>
    <w:rsid w:val="00213952"/>
    <w:pPr>
      <w:spacing w:before="100" w:beforeAutospacing="1" w:after="100" w:afterAutospacing="1"/>
    </w:pPr>
    <w:rPr>
      <w:lang w:val="en-IN" w:eastAsia="en-IN"/>
    </w:rPr>
  </w:style>
  <w:style w:type="paragraph" w:customStyle="1" w:styleId="GiverName">
    <w:name w:val="Giver Name"/>
    <w:basedOn w:val="Normal"/>
    <w:rsid w:val="00BF51F2"/>
    <w:pPr>
      <w:tabs>
        <w:tab w:val="left" w:leader="underscore" w:pos="2610"/>
      </w:tabs>
      <w:spacing w:before="120"/>
    </w:pPr>
    <w:rPr>
      <w:rFonts w:ascii="Palatino Linotype" w:hAnsi="Palatino Linotype"/>
      <w:szCs w:val="20"/>
    </w:rPr>
  </w:style>
  <w:style w:type="paragraph" w:customStyle="1" w:styleId="Recipient">
    <w:name w:val="Recipient"/>
    <w:basedOn w:val="Normal"/>
    <w:rsid w:val="00271938"/>
    <w:pPr>
      <w:tabs>
        <w:tab w:val="left" w:leader="underscore" w:pos="6210"/>
      </w:tabs>
      <w:spacing w:after="100"/>
      <w:jc w:val="center"/>
    </w:pPr>
    <w:rPr>
      <w:rFonts w:ascii="Trebuchet MS" w:hAnsi="Trebuchet MS"/>
      <w:sz w:val="22"/>
      <w:szCs w:val="20"/>
    </w:rPr>
  </w:style>
  <w:style w:type="paragraph" w:customStyle="1" w:styleId="CompanyName">
    <w:name w:val="Company Name"/>
    <w:basedOn w:val="Normal"/>
    <w:rsid w:val="007B7DB7"/>
    <w:pPr>
      <w:jc w:val="center"/>
    </w:pPr>
    <w:rPr>
      <w:rFonts w:ascii="Trebuchet MS" w:hAnsi="Trebuchet MS"/>
      <w:b/>
      <w:bCs/>
      <w:smallCaps/>
      <w:color w:val="788AAC"/>
      <w:sz w:val="36"/>
      <w:szCs w:val="36"/>
    </w:rPr>
  </w:style>
  <w:style w:type="paragraph" w:customStyle="1" w:styleId="VerificationCode">
    <w:name w:val="Verification Code"/>
    <w:basedOn w:val="Normal"/>
    <w:rsid w:val="004B0F34"/>
    <w:pPr>
      <w:keepNext/>
      <w:tabs>
        <w:tab w:val="left" w:leader="underscore" w:pos="2790"/>
      </w:tabs>
      <w:spacing w:after="120"/>
      <w:outlineLvl w:val="2"/>
    </w:pPr>
    <w:rPr>
      <w:rFonts w:ascii="Tahoma" w:hAnsi="Tahoma" w:cs="Arial"/>
      <w:bCs/>
      <w:spacing w:val="4"/>
      <w:sz w:val="16"/>
      <w:szCs w:val="16"/>
    </w:rPr>
  </w:style>
  <w:style w:type="paragraph" w:customStyle="1" w:styleId="ExpirationDate">
    <w:name w:val="Expiration Date"/>
    <w:basedOn w:val="Normal"/>
    <w:rsid w:val="00D710FD"/>
    <w:pPr>
      <w:keepNext/>
      <w:tabs>
        <w:tab w:val="left" w:leader="underscore" w:pos="2790"/>
      </w:tabs>
      <w:spacing w:after="120"/>
      <w:outlineLvl w:val="2"/>
    </w:pPr>
    <w:rPr>
      <w:rFonts w:ascii="Trebuchet MS" w:hAnsi="Trebuchet MS" w:cs="Arial"/>
      <w:bCs/>
      <w:spacing w:val="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73B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3B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3BF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48171C"/>
    <w:rPr>
      <w:sz w:val="16"/>
      <w:szCs w:val="16"/>
    </w:rPr>
  </w:style>
  <w:style w:type="paragraph" w:styleId="CommentText">
    <w:name w:val="annotation text"/>
    <w:basedOn w:val="Normal"/>
    <w:semiHidden/>
    <w:rsid w:val="004817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8171C"/>
    <w:rPr>
      <w:b/>
      <w:bCs/>
    </w:rPr>
  </w:style>
  <w:style w:type="paragraph" w:styleId="BalloonText">
    <w:name w:val="Balloon Text"/>
    <w:basedOn w:val="Normal"/>
    <w:semiHidden/>
    <w:rsid w:val="004817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73BF8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E73BF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ertificateTitle">
    <w:name w:val="Certificate Title"/>
    <w:basedOn w:val="Normal"/>
    <w:rsid w:val="00D710FD"/>
    <w:pPr>
      <w:keepNext/>
      <w:spacing w:after="40"/>
      <w:jc w:val="center"/>
      <w:outlineLvl w:val="0"/>
    </w:pPr>
    <w:rPr>
      <w:rFonts w:ascii="Impact" w:hAnsi="Impact" w:cs="Arial"/>
      <w:bCs/>
      <w:color w:val="BC2C3B"/>
      <w:spacing w:val="14"/>
      <w:kern w:val="32"/>
      <w:sz w:val="56"/>
      <w:szCs w:val="88"/>
    </w:rPr>
  </w:style>
  <w:style w:type="paragraph" w:customStyle="1" w:styleId="Address">
    <w:name w:val="Address"/>
    <w:basedOn w:val="Normal"/>
    <w:link w:val="AddressChar"/>
    <w:rsid w:val="00473C0F"/>
    <w:pPr>
      <w:spacing w:line="240" w:lineRule="exact"/>
      <w:jc w:val="center"/>
    </w:pPr>
    <w:rPr>
      <w:rFonts w:ascii="Trebuchet MS" w:hAnsi="Trebuchet MS"/>
      <w:b/>
      <w:color w:val="FFFFFF"/>
      <w:sz w:val="16"/>
    </w:rPr>
  </w:style>
  <w:style w:type="character" w:customStyle="1" w:styleId="AddressChar">
    <w:name w:val="Address Char"/>
    <w:basedOn w:val="DefaultParagraphFont"/>
    <w:link w:val="Address"/>
    <w:rsid w:val="004B3EF9"/>
    <w:rPr>
      <w:rFonts w:ascii="Trebuchet MS" w:hAnsi="Trebuchet MS"/>
      <w:b/>
      <w:color w:val="FFFFFF"/>
      <w:sz w:val="16"/>
      <w:szCs w:val="24"/>
      <w:lang w:val="en-US" w:eastAsia="en-US" w:bidi="ar-SA"/>
    </w:rPr>
  </w:style>
  <w:style w:type="paragraph" w:customStyle="1" w:styleId="GivenBy">
    <w:name w:val="Given By"/>
    <w:basedOn w:val="Normal"/>
    <w:rsid w:val="00D710FD"/>
    <w:pPr>
      <w:tabs>
        <w:tab w:val="center" w:pos="4320"/>
      </w:tabs>
      <w:spacing w:after="60"/>
      <w:ind w:left="58"/>
    </w:pPr>
    <w:rPr>
      <w:rFonts w:ascii="Trebuchet MS" w:hAnsi="Trebuchet MS"/>
      <w:sz w:val="20"/>
    </w:rPr>
  </w:style>
  <w:style w:type="paragraph" w:styleId="NormalWeb">
    <w:name w:val="Normal (Web)"/>
    <w:basedOn w:val="Normal"/>
    <w:uiPriority w:val="99"/>
    <w:semiHidden/>
    <w:unhideWhenUsed/>
    <w:rsid w:val="00213952"/>
    <w:pPr>
      <w:spacing w:before="100" w:beforeAutospacing="1" w:after="100" w:afterAutospacing="1"/>
    </w:pPr>
    <w:rPr>
      <w:lang w:val="en-IN" w:eastAsia="en-IN"/>
    </w:rPr>
  </w:style>
  <w:style w:type="paragraph" w:customStyle="1" w:styleId="GiverName">
    <w:name w:val="Giver Name"/>
    <w:basedOn w:val="Normal"/>
    <w:rsid w:val="00BF51F2"/>
    <w:pPr>
      <w:tabs>
        <w:tab w:val="left" w:leader="underscore" w:pos="2610"/>
      </w:tabs>
      <w:spacing w:before="120"/>
    </w:pPr>
    <w:rPr>
      <w:rFonts w:ascii="Palatino Linotype" w:hAnsi="Palatino Linotype"/>
      <w:szCs w:val="20"/>
    </w:rPr>
  </w:style>
  <w:style w:type="paragraph" w:customStyle="1" w:styleId="Recipient">
    <w:name w:val="Recipient"/>
    <w:basedOn w:val="Normal"/>
    <w:rsid w:val="00271938"/>
    <w:pPr>
      <w:tabs>
        <w:tab w:val="left" w:leader="underscore" w:pos="6210"/>
      </w:tabs>
      <w:spacing w:after="100"/>
      <w:jc w:val="center"/>
    </w:pPr>
    <w:rPr>
      <w:rFonts w:ascii="Trebuchet MS" w:hAnsi="Trebuchet MS"/>
      <w:sz w:val="22"/>
      <w:szCs w:val="20"/>
    </w:rPr>
  </w:style>
  <w:style w:type="paragraph" w:customStyle="1" w:styleId="CompanyName">
    <w:name w:val="Company Name"/>
    <w:basedOn w:val="Normal"/>
    <w:rsid w:val="007B7DB7"/>
    <w:pPr>
      <w:jc w:val="center"/>
    </w:pPr>
    <w:rPr>
      <w:rFonts w:ascii="Trebuchet MS" w:hAnsi="Trebuchet MS"/>
      <w:b/>
      <w:bCs/>
      <w:smallCaps/>
      <w:color w:val="788AAC"/>
      <w:sz w:val="36"/>
      <w:szCs w:val="36"/>
    </w:rPr>
  </w:style>
  <w:style w:type="paragraph" w:customStyle="1" w:styleId="VerificationCode">
    <w:name w:val="Verification Code"/>
    <w:basedOn w:val="Normal"/>
    <w:rsid w:val="004B0F34"/>
    <w:pPr>
      <w:keepNext/>
      <w:tabs>
        <w:tab w:val="left" w:leader="underscore" w:pos="2790"/>
      </w:tabs>
      <w:spacing w:after="120"/>
      <w:outlineLvl w:val="2"/>
    </w:pPr>
    <w:rPr>
      <w:rFonts w:ascii="Tahoma" w:hAnsi="Tahoma" w:cs="Arial"/>
      <w:bCs/>
      <w:spacing w:val="4"/>
      <w:sz w:val="16"/>
      <w:szCs w:val="16"/>
    </w:rPr>
  </w:style>
  <w:style w:type="paragraph" w:customStyle="1" w:styleId="ExpirationDate">
    <w:name w:val="Expiration Date"/>
    <w:basedOn w:val="Normal"/>
    <w:rsid w:val="00D710FD"/>
    <w:pPr>
      <w:keepNext/>
      <w:tabs>
        <w:tab w:val="left" w:leader="underscore" w:pos="2790"/>
      </w:tabs>
      <w:spacing w:after="120"/>
      <w:outlineLvl w:val="2"/>
    </w:pPr>
    <w:rPr>
      <w:rFonts w:ascii="Trebuchet MS" w:hAnsi="Trebuchet MS" w:cs="Arial"/>
      <w:bCs/>
      <w:spacing w:val="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gi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Gift%20certificate%20for%20cash%20su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 certificate for cash sum</Template>
  <TotalTime>85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cp:lastPrinted>2003-06-17T04:25:00Z</cp:lastPrinted>
  <dcterms:created xsi:type="dcterms:W3CDTF">2019-03-03T11:02:00Z</dcterms:created>
  <dcterms:modified xsi:type="dcterms:W3CDTF">2019-03-04T13:03:00Z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TC060861971033</vt:lpwstr>
  </property>
</Properties>
</file>